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4"/>
      </w:tblGrid>
      <w:tr w:rsidR="00692703" w:rsidRPr="00B82614" w:rsidTr="00B82614">
        <w:trPr>
          <w:trHeight w:hRule="exact" w:val="1800"/>
        </w:trPr>
        <w:tc>
          <w:tcPr>
            <w:tcW w:w="10804" w:type="dxa"/>
            <w:tcMar>
              <w:top w:w="0" w:type="dxa"/>
              <w:bottom w:w="0" w:type="dxa"/>
            </w:tcMar>
          </w:tcPr>
          <w:p w:rsidR="00692703" w:rsidRPr="00B82614" w:rsidRDefault="009A1389" w:rsidP="00913946">
            <w:pPr>
              <w:pStyle w:val="Title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EMMANUEL</w:t>
            </w:r>
            <w:r w:rsidR="00692703" w:rsidRPr="00B82614">
              <w:rPr>
                <w:rFonts w:ascii="Calibri" w:hAnsi="Calibri" w:cs="Calibri"/>
              </w:rPr>
              <w:t xml:space="preserve"> </w:t>
            </w:r>
            <w:r w:rsidRPr="00B82614">
              <w:rPr>
                <w:rStyle w:val="IntenseEmphasis"/>
                <w:rFonts w:ascii="Calibri" w:hAnsi="Calibri" w:cs="Calibri"/>
              </w:rPr>
              <w:t>UGBAJE</w:t>
            </w:r>
          </w:p>
          <w:p w:rsidR="00692703" w:rsidRPr="00B82614" w:rsidRDefault="00692703" w:rsidP="00913946">
            <w:pPr>
              <w:pStyle w:val="ContactInfo"/>
              <w:contextualSpacing w:val="0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 xml:space="preserve"> </w:t>
            </w:r>
            <w:r w:rsidR="009A1389" w:rsidRPr="00B82614">
              <w:rPr>
                <w:rFonts w:ascii="Calibri" w:hAnsi="Calibri" w:cs="Calibri"/>
              </w:rPr>
              <w:t>KANO, NIGERIA</w:t>
            </w:r>
            <w:sdt>
              <w:sdtPr>
                <w:rPr>
                  <w:rFonts w:ascii="Calibri" w:hAnsi="Calibri" w:cs="Calibri"/>
                </w:rPr>
                <w:alias w:val="Divider dot:"/>
                <w:tag w:val="Divider dot:"/>
                <w:id w:val="-1459182552"/>
                <w:placeholder>
                  <w:docPart w:val="7FBE2515B27C416E919523BEE8B1E698"/>
                </w:placeholder>
                <w:temporary/>
                <w:showingPlcHdr/>
                <w15:appearance w15:val="hidden"/>
              </w:sdtPr>
              <w:sdtContent>
                <w:r w:rsidRPr="00B82614">
                  <w:rPr>
                    <w:rFonts w:ascii="Calibri" w:hAnsi="Calibri" w:cs="Calibri"/>
                  </w:rPr>
                  <w:t>·</w:t>
                </w:r>
              </w:sdtContent>
            </w:sdt>
            <w:r w:rsidRPr="00B82614">
              <w:rPr>
                <w:rFonts w:ascii="Calibri" w:hAnsi="Calibri" w:cs="Calibri"/>
              </w:rPr>
              <w:t xml:space="preserve"> </w:t>
            </w:r>
            <w:r w:rsidR="009A1389" w:rsidRPr="00B82614">
              <w:rPr>
                <w:rFonts w:ascii="Calibri" w:hAnsi="Calibri" w:cs="Calibri"/>
              </w:rPr>
              <w:t>08142912308</w:t>
            </w:r>
          </w:p>
          <w:p w:rsidR="009A1389" w:rsidRPr="00B82614" w:rsidRDefault="00030A64" w:rsidP="009A1389">
            <w:pPr>
              <w:pStyle w:val="ContactInfoEmphasis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Enter email:"/>
                <w:tag w:val="Enter email:"/>
                <w:id w:val="1154873695"/>
                <w:placeholder>
                  <w:docPart w:val="92A59720CCEF4FC9B03138F042FB6ED2"/>
                </w:placeholder>
                <w:temporary/>
                <w:showingPlcHdr/>
                <w15:appearance w15:val="hidden"/>
              </w:sdtPr>
              <w:sdtContent>
                <w:r w:rsidR="00C57FC6" w:rsidRPr="00B82614">
                  <w:rPr>
                    <w:rFonts w:ascii="Calibri" w:hAnsi="Calibri" w:cs="Calibri"/>
                  </w:rPr>
                  <w:t>Email</w:t>
                </w:r>
              </w:sdtContent>
            </w:sdt>
            <w:r w:rsidR="009A1389" w:rsidRPr="00B82614">
              <w:rPr>
                <w:rFonts w:ascii="Calibri" w:hAnsi="Calibri" w:cs="Calibri"/>
              </w:rPr>
              <w:t xml:space="preserve">: aigbemanuel@gmail.com </w:t>
            </w:r>
          </w:p>
          <w:p w:rsidR="00692703" w:rsidRPr="00B82614" w:rsidRDefault="00030A64" w:rsidP="009A1389">
            <w:pPr>
              <w:pStyle w:val="ContactInfoEmphasis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Enter LinkedIn profile:"/>
                <w:tag w:val="Enter LinkedIn profile:"/>
                <w:id w:val="-1332902444"/>
                <w:placeholder>
                  <w:docPart w:val="C20CB5DD4DB342FDA59E07D6EDBBDBD8"/>
                </w:placeholder>
                <w:temporary/>
                <w:showingPlcHdr/>
                <w15:appearance w15:val="hidden"/>
              </w:sdtPr>
              <w:sdtContent>
                <w:r w:rsidR="00C57FC6" w:rsidRPr="00B82614">
                  <w:rPr>
                    <w:rFonts w:ascii="Calibri" w:hAnsi="Calibri" w:cs="Calibri"/>
                  </w:rPr>
                  <w:t>LinkedIn Profile</w:t>
                </w:r>
              </w:sdtContent>
            </w:sdt>
            <w:r w:rsidR="009A1389" w:rsidRPr="00B82614">
              <w:rPr>
                <w:rFonts w:ascii="Calibri" w:hAnsi="Calibri" w:cs="Calibri"/>
              </w:rPr>
              <w:t xml:space="preserve">: </w:t>
            </w:r>
            <w:r w:rsidR="009A1389" w:rsidRPr="00B82614">
              <w:rPr>
                <w:rFonts w:ascii="Calibri" w:hAnsi="Calibri" w:cs="Calibri"/>
              </w:rPr>
              <w:t>https://www.linkedin.c</w:t>
            </w:r>
            <w:r w:rsidR="009A1389" w:rsidRPr="00B82614">
              <w:rPr>
                <w:rFonts w:ascii="Calibri" w:hAnsi="Calibri" w:cs="Calibri"/>
              </w:rPr>
              <w:t>om/in/emmanuel-ugbaje-b19227161</w:t>
            </w:r>
          </w:p>
        </w:tc>
      </w:tr>
      <w:tr w:rsidR="009571D8" w:rsidRPr="00B82614" w:rsidTr="00B82614">
        <w:trPr>
          <w:trHeight w:val="2010"/>
        </w:trPr>
        <w:tc>
          <w:tcPr>
            <w:tcW w:w="10804" w:type="dxa"/>
            <w:tcMar>
              <w:top w:w="432" w:type="dxa"/>
            </w:tcMar>
          </w:tcPr>
          <w:p w:rsidR="00B82614" w:rsidRPr="00B82614" w:rsidRDefault="00B82614" w:rsidP="00B82614">
            <w:pPr>
              <w:contextualSpacing w:val="0"/>
              <w:jc w:val="both"/>
              <w:rPr>
                <w:rFonts w:ascii="Calibri" w:hAnsi="Calibri" w:cs="Calibri"/>
                <w:color w:val="auto"/>
                <w:sz w:val="24"/>
                <w:szCs w:val="24"/>
              </w:rPr>
            </w:pPr>
            <w:proofErr w:type="gramStart"/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>I</w:t>
            </w:r>
            <w:proofErr w:type="gramEnd"/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 xml:space="preserve"> am a 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>graduate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 xml:space="preserve"> 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>student of natural resource management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 xml:space="preserve"> with significant experience in public health and the agricultural service industry. </w:t>
            </w:r>
            <w:proofErr w:type="gramStart"/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>I</w:t>
            </w:r>
            <w:proofErr w:type="gramEnd"/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 xml:space="preserve"> am an endlessly curious, creative, and people person with a passion for creating, growing and adapting innovations and projects at pace with policy while balancing user expectations and business outcomes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 xml:space="preserve">. </w:t>
            </w:r>
            <w:r w:rsidRPr="00B82614">
              <w:rPr>
                <w:rStyle w:val="fontstyle01"/>
                <w:rFonts w:ascii="Calibri" w:hAnsi="Calibri" w:cs="Calibri"/>
                <w:color w:val="auto"/>
              </w:rPr>
              <w:t>A gender and health advocate skilled in sales, research, and</w:t>
            </w:r>
            <w:r w:rsidRPr="00B82614">
              <w:rPr>
                <w:rFonts w:ascii="Calibri" w:hAnsi="Calibri" w:cs="Calibri"/>
                <w:color w:val="auto"/>
              </w:rPr>
              <w:t xml:space="preserve"> </w:t>
            </w:r>
            <w:r w:rsidRPr="00B82614">
              <w:rPr>
                <w:rStyle w:val="fontstyle01"/>
                <w:rFonts w:ascii="Calibri" w:hAnsi="Calibri" w:cs="Calibri"/>
                <w:color w:val="auto"/>
              </w:rPr>
              <w:t>community relations with a strong focus on resource management and sustainability. Adept at applying theories</w:t>
            </w:r>
            <w:r w:rsidRPr="00B82614">
              <w:rPr>
                <w:rFonts w:ascii="Calibri" w:hAnsi="Calibri" w:cs="Calibri"/>
                <w:color w:val="auto"/>
              </w:rPr>
              <w:t xml:space="preserve"> </w:t>
            </w:r>
            <w:r w:rsidRPr="00B82614">
              <w:rPr>
                <w:rStyle w:val="fontstyle01"/>
                <w:rFonts w:ascii="Calibri" w:hAnsi="Calibri" w:cs="Calibri"/>
                <w:color w:val="auto"/>
              </w:rPr>
              <w:t xml:space="preserve">and ideas to real-world solutions and looking to use </w:t>
            </w:r>
            <w:proofErr w:type="gramStart"/>
            <w:r w:rsidRPr="00B82614">
              <w:rPr>
                <w:rStyle w:val="fontstyle01"/>
                <w:rFonts w:ascii="Calibri" w:hAnsi="Calibri" w:cs="Calibri"/>
                <w:color w:val="auto"/>
              </w:rPr>
              <w:t>my</w:t>
            </w:r>
            <w:proofErr w:type="gramEnd"/>
            <w:r w:rsidRPr="00B82614">
              <w:rPr>
                <w:rStyle w:val="fontstyle01"/>
                <w:rFonts w:ascii="Calibri" w:hAnsi="Calibri" w:cs="Calibri"/>
                <w:color w:val="auto"/>
              </w:rPr>
              <w:t xml:space="preserve"> vital research and analytical skills in a graduate</w:t>
            </w:r>
            <w:r w:rsidRPr="00B82614">
              <w:rPr>
                <w:rFonts w:ascii="Calibri" w:hAnsi="Calibri" w:cs="Calibri"/>
                <w:color w:val="auto"/>
              </w:rPr>
              <w:t xml:space="preserve"> </w:t>
            </w:r>
            <w:r w:rsidRPr="00B82614">
              <w:rPr>
                <w:rStyle w:val="fontstyle01"/>
                <w:rFonts w:ascii="Calibri" w:hAnsi="Calibri" w:cs="Calibri"/>
                <w:color w:val="auto"/>
              </w:rPr>
              <w:t>program.</w:t>
            </w:r>
          </w:p>
          <w:p w:rsidR="00B82614" w:rsidRPr="00B82614" w:rsidRDefault="00B82614" w:rsidP="00B82614">
            <w:pPr>
              <w:contextualSpacing w:val="0"/>
              <w:jc w:val="both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1755A8" w:rsidRPr="00B82614" w:rsidRDefault="001755A8" w:rsidP="00B82614">
            <w:pPr>
              <w:contextualSpacing w:val="0"/>
              <w:jc w:val="both"/>
              <w:rPr>
                <w:rFonts w:ascii="Calibri" w:hAnsi="Calibri" w:cs="Calibr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30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699"/>
      </w:tblGrid>
      <w:tr w:rsidR="00B82614" w:rsidRPr="00B82614" w:rsidTr="00B82614">
        <w:tc>
          <w:tcPr>
            <w:tcW w:w="10699" w:type="dxa"/>
          </w:tcPr>
          <w:p w:rsidR="00B82614" w:rsidRPr="00B82614" w:rsidRDefault="00B82614" w:rsidP="00B82614">
            <w:pPr>
              <w:pStyle w:val="Heading3"/>
              <w:contextualSpacing w:val="0"/>
              <w:jc w:val="both"/>
              <w:outlineLvl w:val="2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2019</w:t>
            </w:r>
          </w:p>
          <w:p w:rsidR="00B82614" w:rsidRPr="00B82614" w:rsidRDefault="00B82614" w:rsidP="00B82614">
            <w:pPr>
              <w:pStyle w:val="Heading2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 xml:space="preserve">msc-Natural resource and climate change, </w:t>
            </w:r>
            <w:r w:rsidRPr="00B82614">
              <w:rPr>
                <w:rStyle w:val="SubtleReference"/>
                <w:rFonts w:ascii="Calibri" w:hAnsi="Calibri" w:cs="Calibri"/>
              </w:rPr>
              <w:t>bay</w:t>
            </w:r>
            <w:bookmarkStart w:id="0" w:name="_GoBack"/>
            <w:bookmarkEnd w:id="0"/>
            <w:r w:rsidRPr="00B82614">
              <w:rPr>
                <w:rStyle w:val="SubtleReference"/>
                <w:rFonts w:ascii="Calibri" w:hAnsi="Calibri" w:cs="Calibri"/>
              </w:rPr>
              <w:t>ero university kano</w:t>
            </w:r>
          </w:p>
        </w:tc>
      </w:tr>
      <w:tr w:rsidR="00B82614" w:rsidRPr="00B82614" w:rsidTr="00B82614">
        <w:tc>
          <w:tcPr>
            <w:tcW w:w="10699" w:type="dxa"/>
            <w:tcMar>
              <w:top w:w="216" w:type="dxa"/>
            </w:tcMar>
          </w:tcPr>
          <w:p w:rsidR="00B82614" w:rsidRPr="00B82614" w:rsidRDefault="00B82614" w:rsidP="00B82614">
            <w:pPr>
              <w:pStyle w:val="Heading3"/>
              <w:contextualSpacing w:val="0"/>
              <w:jc w:val="both"/>
              <w:outlineLvl w:val="2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2016</w:t>
            </w:r>
          </w:p>
          <w:p w:rsidR="00B82614" w:rsidRPr="00B82614" w:rsidRDefault="00B82614" w:rsidP="00B82614">
            <w:pPr>
              <w:pStyle w:val="Heading2"/>
              <w:contextualSpacing w:val="0"/>
              <w:jc w:val="both"/>
              <w:outlineLvl w:val="1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 xml:space="preserve">BSC ANIMAL AND ENVIRONMENTAL biology, </w:t>
            </w:r>
            <w:r w:rsidRPr="00B82614">
              <w:rPr>
                <w:rStyle w:val="SubtleReference"/>
                <w:rFonts w:ascii="Calibri" w:hAnsi="Calibri" w:cs="Calibri"/>
              </w:rPr>
              <w:t>University of Benin</w:t>
            </w:r>
          </w:p>
          <w:p w:rsidR="00B82614" w:rsidRPr="00B82614" w:rsidRDefault="00B82614" w:rsidP="00B82614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9A1389" w:rsidRPr="00B82614" w:rsidRDefault="009A1389" w:rsidP="00B82614">
      <w:pPr>
        <w:pStyle w:val="Heading1"/>
        <w:jc w:val="both"/>
        <w:rPr>
          <w:rFonts w:ascii="Calibri" w:hAnsi="Calibri" w:cs="Calibri"/>
        </w:rPr>
      </w:pPr>
      <w:r w:rsidRPr="00B82614">
        <w:rPr>
          <w:rFonts w:ascii="Calibri" w:hAnsi="Calibri" w:cs="Calibri"/>
        </w:rPr>
        <w:t>EDUCATION</w:t>
      </w:r>
    </w:p>
    <w:p w:rsidR="009A1389" w:rsidRPr="00B82614" w:rsidRDefault="009A1389" w:rsidP="00B82614">
      <w:pPr>
        <w:pStyle w:val="Heading1"/>
        <w:jc w:val="both"/>
        <w:rPr>
          <w:rFonts w:ascii="Calibri" w:hAnsi="Calibri" w:cs="Calibri"/>
        </w:rPr>
      </w:pPr>
      <w:r w:rsidRPr="00B82614">
        <w:rPr>
          <w:rFonts w:ascii="Calibri" w:hAnsi="Calibri" w:cs="Calibri"/>
        </w:rPr>
        <w:t>Research expereince</w:t>
      </w:r>
    </w:p>
    <w:tbl>
      <w:tblPr>
        <w:tblStyle w:val="TableGrid"/>
        <w:tblpPr w:leftFromText="180" w:rightFromText="180" w:vertAnchor="text" w:horzAnchor="margin" w:tblpY="105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699"/>
      </w:tblGrid>
      <w:tr w:rsidR="009A1389" w:rsidRPr="00B82614" w:rsidTr="009A1389">
        <w:tc>
          <w:tcPr>
            <w:tcW w:w="10699" w:type="dxa"/>
          </w:tcPr>
          <w:p w:rsidR="009A1389" w:rsidRPr="00B82614" w:rsidRDefault="009A1389" w:rsidP="00B82614">
            <w:pPr>
              <w:pStyle w:val="Heading3"/>
              <w:contextualSpacing w:val="0"/>
              <w:jc w:val="both"/>
              <w:outlineLvl w:val="2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2016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 xml:space="preserve">Research assistant, </w:t>
            </w:r>
            <w:r w:rsidRPr="00B82614">
              <w:rPr>
                <w:rStyle w:val="SubtleReference"/>
                <w:rFonts w:ascii="Calibri" w:hAnsi="Calibri" w:cs="Calibri"/>
              </w:rPr>
              <w:t>department of ecology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Fonts w:ascii="Calibri" w:hAnsi="Calibri" w:cs="Calibri"/>
              </w:rPr>
            </w:pPr>
            <w:r w:rsidRPr="00B82614">
              <w:rPr>
                <w:rStyle w:val="SubtleReference"/>
                <w:rFonts w:ascii="Calibri" w:hAnsi="Calibri" w:cs="Calibri"/>
              </w:rPr>
              <w:t>advisor: DR. ezeh chidiogo</w:t>
            </w:r>
          </w:p>
          <w:p w:rsidR="009A1389" w:rsidRPr="00B82614" w:rsidRDefault="009A1389" w:rsidP="00B8261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Led Biodiversity and primate conservation field investigation</w:t>
            </w:r>
          </w:p>
          <w:p w:rsidR="00B82614" w:rsidRPr="00B82614" w:rsidRDefault="00B82614" w:rsidP="00B8261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 xml:space="preserve">Performed Literature searchers, data entry </w:t>
            </w:r>
          </w:p>
          <w:p w:rsidR="009A1389" w:rsidRPr="00B82614" w:rsidRDefault="009A1389" w:rsidP="00B8261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Developed and delivered lecture with interactive component for year 1 undergrads.</w:t>
            </w:r>
          </w:p>
          <w:p w:rsidR="009A1389" w:rsidRPr="00B82614" w:rsidRDefault="009A1389" w:rsidP="00B8261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Geo-Spatial Analysis</w:t>
            </w:r>
          </w:p>
          <w:p w:rsidR="00B82614" w:rsidRPr="00B82614" w:rsidRDefault="00B82614" w:rsidP="00B8261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Helped create Presentation slides</w:t>
            </w:r>
          </w:p>
        </w:tc>
      </w:tr>
      <w:tr w:rsidR="009A1389" w:rsidRPr="00B82614" w:rsidTr="009A1389">
        <w:tc>
          <w:tcPr>
            <w:tcW w:w="10699" w:type="dxa"/>
            <w:tcMar>
              <w:top w:w="216" w:type="dxa"/>
            </w:tcMar>
          </w:tcPr>
          <w:p w:rsidR="009A1389" w:rsidRPr="00B82614" w:rsidRDefault="009A1389" w:rsidP="00B82614">
            <w:pPr>
              <w:pStyle w:val="Heading3"/>
              <w:contextualSpacing w:val="0"/>
              <w:jc w:val="both"/>
              <w:outlineLvl w:val="2"/>
              <w:rPr>
                <w:rFonts w:ascii="Calibri" w:hAnsi="Calibri" w:cs="Calibri"/>
                <w:b w:val="0"/>
              </w:rPr>
            </w:pPr>
            <w:r w:rsidRPr="00B82614">
              <w:rPr>
                <w:rFonts w:ascii="Calibri" w:hAnsi="Calibri" w:cs="Calibri"/>
                <w:b w:val="0"/>
              </w:rPr>
              <w:t xml:space="preserve">2015 </w:t>
            </w:r>
            <w:r w:rsidRPr="00B82614">
              <w:rPr>
                <w:rFonts w:ascii="Calibri" w:hAnsi="Calibri" w:cs="Calibri"/>
                <w:b w:val="0"/>
              </w:rPr>
              <w:t>–</w:t>
            </w:r>
            <w:r w:rsidRPr="00B82614">
              <w:rPr>
                <w:rFonts w:ascii="Calibri" w:hAnsi="Calibri" w:cs="Calibri"/>
                <w:b w:val="0"/>
              </w:rPr>
              <w:t xml:space="preserve"> 2016</w:t>
            </w:r>
          </w:p>
          <w:p w:rsidR="009A1389" w:rsidRPr="00B82614" w:rsidRDefault="008330DC" w:rsidP="00B82614">
            <w:pPr>
              <w:pStyle w:val="Heading2"/>
              <w:contextualSpacing w:val="0"/>
              <w:jc w:val="both"/>
              <w:outlineLvl w:val="1"/>
              <w:rPr>
                <w:rFonts w:ascii="Calibri" w:hAnsi="Calibri" w:cs="Calibri"/>
                <w:b w:val="0"/>
                <w:smallCaps/>
                <w:color w:val="595959" w:themeColor="text1" w:themeTint="A6"/>
              </w:rPr>
            </w:pPr>
            <w:r>
              <w:rPr>
                <w:rFonts w:ascii="Calibri" w:hAnsi="Calibri" w:cs="Calibri"/>
              </w:rPr>
              <w:t>Undergraduate Thesis</w:t>
            </w:r>
            <w:r w:rsidR="009A1389" w:rsidRPr="00B82614">
              <w:rPr>
                <w:rFonts w:ascii="Calibri" w:hAnsi="Calibri" w:cs="Calibri"/>
                <w:b w:val="0"/>
              </w:rPr>
              <w:t xml:space="preserve">, </w:t>
            </w:r>
            <w:r w:rsidR="009A1389" w:rsidRPr="00B82614">
              <w:rPr>
                <w:rStyle w:val="SubtleReference"/>
                <w:rFonts w:ascii="Calibri" w:hAnsi="Calibri" w:cs="Calibri"/>
              </w:rPr>
              <w:t>department of animal and environmental biology</w:t>
            </w:r>
          </w:p>
          <w:p w:rsidR="009A1389" w:rsidRPr="00B82614" w:rsidRDefault="009A1389" w:rsidP="00B8261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</w:rPr>
            </w:pPr>
            <w:proofErr w:type="gramStart"/>
            <w:r w:rsidRPr="00B82614">
              <w:rPr>
                <w:rFonts w:ascii="Calibri" w:hAnsi="Calibri" w:cs="Calibri"/>
              </w:rPr>
              <w:t>Demonstrated population-wide organ and neurological damage in rodent population within wetland environment in the Niger Delta Area.</w:t>
            </w:r>
            <w:proofErr w:type="gramEnd"/>
          </w:p>
          <w:p w:rsidR="009A1389" w:rsidRPr="00B82614" w:rsidRDefault="009A1389" w:rsidP="00B8261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Water quality and Data Analysis</w:t>
            </w:r>
          </w:p>
          <w:p w:rsidR="009A1389" w:rsidRPr="00B82614" w:rsidRDefault="009A1389" w:rsidP="00B82614">
            <w:pPr>
              <w:jc w:val="both"/>
              <w:rPr>
                <w:rFonts w:ascii="Calibri" w:hAnsi="Calibri" w:cs="Calibri"/>
              </w:rPr>
            </w:pPr>
          </w:p>
          <w:p w:rsidR="009A1389" w:rsidRPr="00B82614" w:rsidRDefault="009A1389" w:rsidP="00B82614">
            <w:pPr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2015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Environmental Health Intern</w:t>
            </w:r>
            <w:r w:rsidRPr="00B82614">
              <w:rPr>
                <w:rFonts w:ascii="Calibri" w:hAnsi="Calibri" w:cs="Calibri"/>
                <w:b w:val="0"/>
              </w:rPr>
              <w:t xml:space="preserve">, </w:t>
            </w:r>
            <w:r w:rsidRPr="00B82614">
              <w:rPr>
                <w:rStyle w:val="SubtleReference"/>
                <w:rFonts w:ascii="Calibri" w:hAnsi="Calibri" w:cs="Calibri"/>
              </w:rPr>
              <w:t>department of environmental health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Fonts w:ascii="Calibri" w:hAnsi="Calibri" w:cs="Calibri"/>
                <w:b w:val="0"/>
                <w:smallCaps/>
                <w:color w:val="595959" w:themeColor="text1" w:themeTint="A6"/>
              </w:rPr>
            </w:pPr>
            <w:r w:rsidRPr="00B82614">
              <w:rPr>
                <w:rStyle w:val="SubtleReference"/>
                <w:rFonts w:ascii="Calibri" w:hAnsi="Calibri" w:cs="Calibri"/>
              </w:rPr>
              <w:t>egor local government secretariat</w:t>
            </w:r>
          </w:p>
          <w:p w:rsidR="009A1389" w:rsidRPr="00B82614" w:rsidRDefault="009A1389" w:rsidP="00B82614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847"/>
                <w:tab w:val="left" w:pos="848"/>
              </w:tabs>
              <w:autoSpaceDE w:val="0"/>
              <w:autoSpaceDN w:val="0"/>
              <w:spacing w:before="170"/>
              <w:contextualSpacing w:val="0"/>
              <w:jc w:val="both"/>
              <w:rPr>
                <w:rFonts w:ascii="Calibri" w:hAnsi="Calibri" w:cs="Calibri"/>
                <w:sz w:val="24"/>
              </w:rPr>
            </w:pPr>
            <w:r w:rsidRPr="00B82614">
              <w:rPr>
                <w:rFonts w:ascii="Calibri" w:hAnsi="Calibri" w:cs="Calibri"/>
                <w:sz w:val="24"/>
              </w:rPr>
              <w:t>Create</w:t>
            </w:r>
            <w:r w:rsidRPr="00B82614">
              <w:rPr>
                <w:rFonts w:ascii="Calibri" w:hAnsi="Calibri" w:cs="Calibri"/>
                <w:spacing w:val="11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and</w:t>
            </w:r>
            <w:r w:rsidRPr="00B82614">
              <w:rPr>
                <w:rFonts w:ascii="Calibri" w:hAnsi="Calibri" w:cs="Calibri"/>
                <w:spacing w:val="13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Maintain</w:t>
            </w:r>
            <w:r w:rsidRPr="00B82614">
              <w:rPr>
                <w:rFonts w:ascii="Calibri" w:hAnsi="Calibri" w:cs="Calibri"/>
                <w:spacing w:val="12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proper</w:t>
            </w:r>
            <w:r w:rsidRPr="00B82614">
              <w:rPr>
                <w:rFonts w:ascii="Calibri" w:hAnsi="Calibri" w:cs="Calibri"/>
                <w:spacing w:val="13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documentation</w:t>
            </w:r>
            <w:r w:rsidRPr="00B82614">
              <w:rPr>
                <w:rFonts w:ascii="Calibri" w:hAnsi="Calibri" w:cs="Calibri"/>
                <w:spacing w:val="13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of</w:t>
            </w:r>
            <w:r w:rsidRPr="00B82614">
              <w:rPr>
                <w:rFonts w:ascii="Calibri" w:hAnsi="Calibri" w:cs="Calibri"/>
                <w:spacing w:val="10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reports,</w:t>
            </w:r>
            <w:r w:rsidRPr="00B82614">
              <w:rPr>
                <w:rFonts w:ascii="Calibri" w:hAnsi="Calibri" w:cs="Calibri"/>
                <w:spacing w:val="13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files,</w:t>
            </w:r>
            <w:r w:rsidRPr="00B82614">
              <w:rPr>
                <w:rFonts w:ascii="Calibri" w:hAnsi="Calibri" w:cs="Calibri"/>
                <w:spacing w:val="15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and</w:t>
            </w:r>
            <w:r w:rsidRPr="00B82614">
              <w:rPr>
                <w:rFonts w:ascii="Calibri" w:hAnsi="Calibri" w:cs="Calibri"/>
                <w:spacing w:val="11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correspondence.</w:t>
            </w:r>
          </w:p>
          <w:p w:rsidR="009A1389" w:rsidRPr="00B82614" w:rsidRDefault="009A1389" w:rsidP="00B82614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847"/>
                <w:tab w:val="left" w:pos="848"/>
              </w:tabs>
              <w:autoSpaceDE w:val="0"/>
              <w:autoSpaceDN w:val="0"/>
              <w:spacing w:before="28"/>
              <w:contextualSpacing w:val="0"/>
              <w:jc w:val="both"/>
              <w:rPr>
                <w:rFonts w:ascii="Calibri" w:hAnsi="Calibri" w:cs="Calibri"/>
                <w:sz w:val="24"/>
              </w:rPr>
            </w:pPr>
            <w:r w:rsidRPr="00B82614">
              <w:rPr>
                <w:rFonts w:ascii="Calibri" w:hAnsi="Calibri" w:cs="Calibri"/>
                <w:sz w:val="24"/>
              </w:rPr>
              <w:t>Prepare</w:t>
            </w:r>
            <w:r w:rsidRPr="00B82614">
              <w:rPr>
                <w:rFonts w:ascii="Calibri" w:hAnsi="Calibri" w:cs="Calibri"/>
                <w:spacing w:val="11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presentations</w:t>
            </w:r>
            <w:r w:rsidRPr="00B82614">
              <w:rPr>
                <w:rFonts w:ascii="Calibri" w:hAnsi="Calibri" w:cs="Calibri"/>
                <w:spacing w:val="14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and</w:t>
            </w:r>
            <w:r w:rsidRPr="00B82614">
              <w:rPr>
                <w:rFonts w:ascii="Calibri" w:hAnsi="Calibri" w:cs="Calibri"/>
                <w:spacing w:val="11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notes</w:t>
            </w:r>
            <w:r w:rsidRPr="00B82614">
              <w:rPr>
                <w:rFonts w:ascii="Calibri" w:hAnsi="Calibri" w:cs="Calibri"/>
                <w:spacing w:val="13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for</w:t>
            </w:r>
            <w:r w:rsidRPr="00B82614">
              <w:rPr>
                <w:rFonts w:ascii="Calibri" w:hAnsi="Calibri" w:cs="Calibri"/>
                <w:spacing w:val="13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training</w:t>
            </w:r>
            <w:r w:rsidRPr="00B82614">
              <w:rPr>
                <w:rFonts w:ascii="Calibri" w:hAnsi="Calibri" w:cs="Calibri"/>
                <w:spacing w:val="11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and</w:t>
            </w:r>
            <w:r w:rsidRPr="00B82614">
              <w:rPr>
                <w:rFonts w:ascii="Calibri" w:hAnsi="Calibri" w:cs="Calibri"/>
                <w:spacing w:val="11"/>
                <w:sz w:val="24"/>
              </w:rPr>
              <w:t xml:space="preserve"> </w:t>
            </w:r>
            <w:r w:rsidRPr="00B82614">
              <w:rPr>
                <w:rFonts w:ascii="Calibri" w:hAnsi="Calibri" w:cs="Calibri"/>
                <w:sz w:val="24"/>
              </w:rPr>
              <w:t>publication.</w:t>
            </w:r>
          </w:p>
          <w:p w:rsidR="009A1389" w:rsidRPr="00B82614" w:rsidRDefault="00B82614" w:rsidP="00B82614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847"/>
                <w:tab w:val="left" w:pos="848"/>
              </w:tabs>
              <w:autoSpaceDE w:val="0"/>
              <w:autoSpaceDN w:val="0"/>
              <w:spacing w:before="27" w:line="261" w:lineRule="auto"/>
              <w:ind w:right="106"/>
              <w:contextualSpacing w:val="0"/>
              <w:jc w:val="both"/>
              <w:rPr>
                <w:rFonts w:ascii="Calibri" w:hAnsi="Calibri" w:cs="Calibri"/>
                <w:sz w:val="24"/>
              </w:rPr>
            </w:pPr>
            <w:r w:rsidRPr="00B82614">
              <w:rPr>
                <w:rFonts w:ascii="Calibri" w:hAnsi="Calibri" w:cs="Calibri"/>
                <w:sz w:val="24"/>
              </w:rPr>
              <w:t>Led surveys and conducted interviews to explore public-private perspective and channels for collaboration in the public health space.</w:t>
            </w:r>
          </w:p>
          <w:p w:rsidR="009A1389" w:rsidRPr="00B82614" w:rsidRDefault="009A1389" w:rsidP="00B82614">
            <w:pPr>
              <w:widowControl w:val="0"/>
              <w:tabs>
                <w:tab w:val="left" w:pos="847"/>
                <w:tab w:val="left" w:pos="848"/>
              </w:tabs>
              <w:autoSpaceDE w:val="0"/>
              <w:autoSpaceDN w:val="0"/>
              <w:spacing w:before="27" w:line="261" w:lineRule="auto"/>
              <w:ind w:right="106"/>
              <w:contextualSpacing w:val="0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:rsidR="00B82614" w:rsidRDefault="00B82614" w:rsidP="00B82614">
      <w:pPr>
        <w:pStyle w:val="Heading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OUTREACH AND SERVICES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356"/>
        <w:gridCol w:w="1420"/>
      </w:tblGrid>
      <w:tr w:rsidR="00B82614" w:rsidRPr="00B82614" w:rsidTr="00B82614">
        <w:tc>
          <w:tcPr>
            <w:tcW w:w="9356" w:type="dxa"/>
          </w:tcPr>
          <w:p w:rsidR="00B82614" w:rsidRDefault="00B82614" w:rsidP="00B82614">
            <w:pPr>
              <w:pStyle w:val="ListBullet"/>
              <w:contextualSpacing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Agriculture Extension Officer Via the Federal Ministry of Agriculture Volunteer Program 2018 – 2020</w:t>
            </w:r>
          </w:p>
          <w:p w:rsidR="00B82614" w:rsidRPr="00762B5C" w:rsidRDefault="00762B5C" w:rsidP="00762B5C">
            <w:pPr>
              <w:pStyle w:val="ListBullet"/>
              <w:contextualSpacing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Director - Taskira Heritage Media (Gender Based Violence and Youth Development Advocacy Group</w:t>
            </w:r>
          </w:p>
        </w:tc>
        <w:tc>
          <w:tcPr>
            <w:tcW w:w="1420" w:type="dxa"/>
            <w:tcMar>
              <w:left w:w="360" w:type="dxa"/>
            </w:tcMar>
          </w:tcPr>
          <w:p w:rsidR="00B82614" w:rsidRPr="00B82614" w:rsidRDefault="00B82614" w:rsidP="00B82614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rFonts w:ascii="Calibri" w:hAnsi="Calibri" w:cs="Calibri"/>
              </w:rPr>
            </w:pPr>
          </w:p>
        </w:tc>
      </w:tr>
    </w:tbl>
    <w:p w:rsidR="00B82614" w:rsidRDefault="00B82614" w:rsidP="00B82614">
      <w:pPr>
        <w:pStyle w:val="Heading1"/>
        <w:jc w:val="both"/>
        <w:rPr>
          <w:rFonts w:ascii="Calibri" w:hAnsi="Calibri" w:cs="Calibri"/>
        </w:rPr>
      </w:pPr>
    </w:p>
    <w:p w:rsidR="00B82614" w:rsidRPr="00B82614" w:rsidRDefault="00B82614" w:rsidP="00B82614">
      <w:pPr>
        <w:pStyle w:val="Heading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FURTHER EDUCATION</w:t>
      </w:r>
    </w:p>
    <w:tbl>
      <w:tblPr>
        <w:tblStyle w:val="TableGrid"/>
        <w:tblW w:w="481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355"/>
      </w:tblGrid>
      <w:tr w:rsidR="009A1389" w:rsidRPr="00B82614" w:rsidTr="009A1389">
        <w:trPr>
          <w:trHeight w:val="3590"/>
        </w:trPr>
        <w:tc>
          <w:tcPr>
            <w:tcW w:w="10355" w:type="dxa"/>
          </w:tcPr>
          <w:p w:rsidR="009A1389" w:rsidRPr="00B82614" w:rsidRDefault="009A1389" w:rsidP="00B82614">
            <w:pPr>
              <w:pStyle w:val="Heading3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2020</w:t>
            </w:r>
            <w:r w:rsidRPr="00B82614">
              <w:rPr>
                <w:rFonts w:ascii="Calibri" w:hAnsi="Calibri" w:cs="Calibri"/>
                <w:sz w:val="24"/>
              </w:rPr>
              <w:t xml:space="preserve"> 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Introduction to environmental law and policy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B82614">
              <w:rPr>
                <w:rFonts w:ascii="Calibri" w:hAnsi="Calibri" w:cs="Calibri"/>
                <w:sz w:val="24"/>
                <w:szCs w:val="24"/>
              </w:rPr>
              <w:t xml:space="preserve">                  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>The University of North Carolina at Chapel Hill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 xml:space="preserve"> Via Coursera</w:t>
            </w:r>
          </w:p>
          <w:p w:rsidR="009A1389" w:rsidRPr="00B82614" w:rsidRDefault="009A1389" w:rsidP="00B82614">
            <w:pPr>
              <w:pStyle w:val="Heading3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2020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Energy production, distribution and safety</w:t>
            </w:r>
            <w:r w:rsidRPr="00B82614">
              <w:rPr>
                <w:rFonts w:ascii="Calibri" w:hAnsi="Calibri" w:cs="Calibri"/>
              </w:rPr>
              <w:t xml:space="preserve"> 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B82614">
              <w:rPr>
                <w:rFonts w:ascii="Calibri" w:hAnsi="Calibri" w:cs="Calibri"/>
                <w:sz w:val="24"/>
                <w:szCs w:val="24"/>
              </w:rPr>
              <w:t xml:space="preserve">                  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>the state university of new york via coursera</w:t>
            </w:r>
          </w:p>
          <w:p w:rsidR="009A1389" w:rsidRPr="00B82614" w:rsidRDefault="009A1389" w:rsidP="00B82614">
            <w:pPr>
              <w:pStyle w:val="Heading3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2020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UNDERSTANDING RESEARCH METHOD</w:t>
            </w:r>
            <w:r w:rsidRPr="00B82614">
              <w:rPr>
                <w:rFonts w:ascii="Calibri" w:hAnsi="Calibri" w:cs="Calibri"/>
              </w:rPr>
              <w:t xml:space="preserve"> 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B82614">
              <w:rPr>
                <w:rFonts w:ascii="Calibri" w:hAnsi="Calibri" w:cs="Calibri"/>
                <w:sz w:val="24"/>
                <w:szCs w:val="24"/>
              </w:rPr>
              <w:t xml:space="preserve">                  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>UNIVERSITY OF LONDON VIA COURSERA</w:t>
            </w:r>
          </w:p>
          <w:p w:rsidR="009A1389" w:rsidRPr="00B82614" w:rsidRDefault="009A1389" w:rsidP="00B82614">
            <w:pPr>
              <w:pStyle w:val="Heading3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2020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outlineLvl w:val="1"/>
              <w:rPr>
                <w:rStyle w:val="SubtleReference"/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BEYOND THE SUSTAINABLE DEVELOPMENT GOALS (SDG): addressing sustainability and developmenyt</w:t>
            </w:r>
          </w:p>
          <w:p w:rsidR="009A1389" w:rsidRPr="00B82614" w:rsidRDefault="009A1389" w:rsidP="00B82614">
            <w:pPr>
              <w:pStyle w:val="Heading2"/>
              <w:contextualSpacing w:val="0"/>
              <w:jc w:val="both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B82614">
              <w:rPr>
                <w:rFonts w:ascii="Calibri" w:hAnsi="Calibri" w:cs="Calibri"/>
                <w:sz w:val="24"/>
                <w:szCs w:val="24"/>
              </w:rPr>
              <w:t xml:space="preserve">                  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>university of michigan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 xml:space="preserve"> via courser</w:t>
            </w:r>
            <w:r w:rsidRPr="00B82614">
              <w:rPr>
                <w:rFonts w:ascii="Calibri" w:hAnsi="Calibri" w:cs="Calibri"/>
                <w:color w:val="auto"/>
                <w:sz w:val="24"/>
                <w:szCs w:val="24"/>
              </w:rPr>
              <w:t>a</w:t>
            </w:r>
          </w:p>
        </w:tc>
      </w:tr>
      <w:tr w:rsidR="009A1389" w:rsidRPr="00B82614" w:rsidTr="009A1389">
        <w:trPr>
          <w:trHeight w:val="16"/>
        </w:trPr>
        <w:tc>
          <w:tcPr>
            <w:tcW w:w="10355" w:type="dxa"/>
            <w:tcMar>
              <w:top w:w="216" w:type="dxa"/>
            </w:tcMar>
          </w:tcPr>
          <w:p w:rsidR="009A1389" w:rsidRPr="00B82614" w:rsidRDefault="009A1389" w:rsidP="00B82614">
            <w:pPr>
              <w:pStyle w:val="Heading3"/>
              <w:contextualSpacing w:val="0"/>
              <w:jc w:val="both"/>
              <w:rPr>
                <w:rFonts w:ascii="Calibri" w:hAnsi="Calibri" w:cs="Calibri"/>
              </w:rPr>
            </w:pPr>
          </w:p>
        </w:tc>
      </w:tr>
      <w:tr w:rsidR="009A1389" w:rsidRPr="00B82614" w:rsidTr="009A1389">
        <w:trPr>
          <w:trHeight w:val="15"/>
        </w:trPr>
        <w:tc>
          <w:tcPr>
            <w:tcW w:w="10355" w:type="dxa"/>
            <w:tcMar>
              <w:top w:w="216" w:type="dxa"/>
            </w:tcMar>
          </w:tcPr>
          <w:p w:rsidR="009A1389" w:rsidRPr="00B82614" w:rsidRDefault="009A1389" w:rsidP="00B82614">
            <w:pPr>
              <w:pStyle w:val="Heading3"/>
              <w:jc w:val="both"/>
              <w:outlineLvl w:val="2"/>
              <w:rPr>
                <w:rFonts w:ascii="Calibri" w:hAnsi="Calibri" w:cs="Calibri"/>
              </w:rPr>
            </w:pPr>
          </w:p>
        </w:tc>
      </w:tr>
      <w:tr w:rsidR="009A1389" w:rsidRPr="00B82614" w:rsidTr="009A1389">
        <w:trPr>
          <w:trHeight w:val="20"/>
        </w:trPr>
        <w:tc>
          <w:tcPr>
            <w:tcW w:w="10355" w:type="dxa"/>
            <w:tcMar>
              <w:top w:w="216" w:type="dxa"/>
            </w:tcMar>
          </w:tcPr>
          <w:p w:rsidR="009A1389" w:rsidRPr="00B82614" w:rsidRDefault="009A1389" w:rsidP="00B82614">
            <w:pPr>
              <w:pStyle w:val="Heading3"/>
              <w:jc w:val="both"/>
              <w:outlineLvl w:val="2"/>
              <w:rPr>
                <w:rFonts w:ascii="Calibri" w:hAnsi="Calibri" w:cs="Calibri"/>
              </w:rPr>
            </w:pPr>
          </w:p>
        </w:tc>
      </w:tr>
    </w:tbl>
    <w:sdt>
      <w:sdtPr>
        <w:rPr>
          <w:rFonts w:ascii="Calibri" w:hAnsi="Calibri" w:cs="Calibri"/>
        </w:rPr>
        <w:alias w:val="Skills:"/>
        <w:tag w:val="Skills:"/>
        <w:id w:val="-1392877668"/>
        <w:placeholder>
          <w:docPart w:val="6F4F1901CE954374887F2D1976D76F84"/>
        </w:placeholder>
        <w:temporary/>
        <w:showingPlcHdr/>
        <w15:appearance w15:val="hidden"/>
      </w:sdtPr>
      <w:sdtContent>
        <w:p w:rsidR="00486277" w:rsidRPr="00B82614" w:rsidRDefault="00486277" w:rsidP="00B82614">
          <w:pPr>
            <w:pStyle w:val="Heading1"/>
            <w:jc w:val="both"/>
            <w:rPr>
              <w:rFonts w:ascii="Calibri" w:hAnsi="Calibri" w:cs="Calibri"/>
            </w:rPr>
          </w:pPr>
          <w:r w:rsidRPr="00B82614">
            <w:rPr>
              <w:rFonts w:ascii="Calibri" w:hAnsi="Calibri" w:cs="Calibri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388"/>
        <w:gridCol w:w="5388"/>
      </w:tblGrid>
      <w:tr w:rsidR="003A0632" w:rsidRPr="00B82614" w:rsidTr="00CF1A49">
        <w:tc>
          <w:tcPr>
            <w:tcW w:w="4675" w:type="dxa"/>
          </w:tcPr>
          <w:p w:rsidR="001E3120" w:rsidRPr="00B82614" w:rsidRDefault="00B82614" w:rsidP="00B82614">
            <w:pPr>
              <w:pStyle w:val="ListBullet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Adobe XD</w:t>
            </w:r>
          </w:p>
          <w:p w:rsidR="001F4E6D" w:rsidRPr="00B82614" w:rsidRDefault="00B82614" w:rsidP="00B82614">
            <w:pPr>
              <w:pStyle w:val="ListBullet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Google Cloud</w:t>
            </w:r>
          </w:p>
          <w:p w:rsidR="00B82614" w:rsidRPr="00B82614" w:rsidRDefault="00B82614" w:rsidP="00B82614">
            <w:pPr>
              <w:pStyle w:val="ListBullet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Writing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B82614" w:rsidRDefault="00B82614" w:rsidP="00B82614">
            <w:pPr>
              <w:pStyle w:val="ListBullet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Python</w:t>
            </w:r>
          </w:p>
          <w:p w:rsidR="001E3120" w:rsidRPr="00B82614" w:rsidRDefault="00B82614" w:rsidP="00B82614">
            <w:pPr>
              <w:pStyle w:val="ListBullet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Microsoft Office</w:t>
            </w:r>
          </w:p>
          <w:p w:rsidR="00B82614" w:rsidRPr="00B82614" w:rsidRDefault="00B82614" w:rsidP="00B82614">
            <w:pPr>
              <w:pStyle w:val="ListBullet"/>
              <w:contextualSpacing w:val="0"/>
              <w:jc w:val="both"/>
              <w:rPr>
                <w:rFonts w:ascii="Calibri" w:hAnsi="Calibri" w:cs="Calibri"/>
              </w:rPr>
            </w:pPr>
            <w:r w:rsidRPr="00B82614">
              <w:rPr>
                <w:rFonts w:ascii="Calibri" w:hAnsi="Calibri" w:cs="Calibri"/>
              </w:rPr>
              <w:t>Fluent in English</w:t>
            </w:r>
          </w:p>
        </w:tc>
      </w:tr>
    </w:tbl>
    <w:p w:rsidR="00AD782D" w:rsidRPr="00B82614" w:rsidRDefault="009A1389" w:rsidP="00B82614">
      <w:pPr>
        <w:pStyle w:val="Heading1"/>
        <w:jc w:val="both"/>
        <w:rPr>
          <w:rFonts w:ascii="Calibri" w:hAnsi="Calibri" w:cs="Calibri"/>
        </w:rPr>
      </w:pPr>
      <w:r w:rsidRPr="00B82614">
        <w:rPr>
          <w:rFonts w:ascii="Calibri" w:hAnsi="Calibri" w:cs="Calibri"/>
        </w:rPr>
        <w:t>accomplishment</w:t>
      </w:r>
    </w:p>
    <w:p w:rsidR="009A1389" w:rsidRPr="00B82614" w:rsidRDefault="009A1389" w:rsidP="00B82614">
      <w:pPr>
        <w:pStyle w:val="ListParagraph"/>
        <w:widowControl w:val="0"/>
        <w:numPr>
          <w:ilvl w:val="0"/>
          <w:numId w:val="17"/>
        </w:numPr>
        <w:tabs>
          <w:tab w:val="left" w:pos="847"/>
          <w:tab w:val="left" w:pos="848"/>
        </w:tabs>
        <w:autoSpaceDE w:val="0"/>
        <w:autoSpaceDN w:val="0"/>
        <w:spacing w:before="172" w:line="261" w:lineRule="auto"/>
        <w:ind w:right="103"/>
        <w:contextualSpacing w:val="0"/>
        <w:jc w:val="both"/>
        <w:rPr>
          <w:rFonts w:ascii="Calibri" w:hAnsi="Calibri" w:cs="Calibri"/>
          <w:sz w:val="24"/>
          <w:szCs w:val="24"/>
        </w:rPr>
      </w:pPr>
      <w:r w:rsidRPr="00B82614">
        <w:rPr>
          <w:rFonts w:ascii="Calibri" w:hAnsi="Calibri" w:cs="Calibri"/>
          <w:sz w:val="24"/>
          <w:szCs w:val="24"/>
        </w:rPr>
        <w:t>Organized free mathematics</w:t>
      </w:r>
      <w:r w:rsidRPr="00B82614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and</w:t>
      </w:r>
      <w:r w:rsidRPr="00B82614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physics</w:t>
      </w:r>
      <w:r w:rsidRPr="00B82614">
        <w:rPr>
          <w:rFonts w:ascii="Calibri" w:hAnsi="Calibri" w:cs="Calibri"/>
          <w:spacing w:val="58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classes</w:t>
      </w:r>
      <w:r w:rsidRPr="00B82614">
        <w:rPr>
          <w:rFonts w:ascii="Calibri" w:hAnsi="Calibri" w:cs="Calibri"/>
          <w:spacing w:val="51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for</w:t>
      </w:r>
      <w:r w:rsidRPr="00B82614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secondary</w:t>
      </w:r>
      <w:r w:rsidRPr="00B82614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school</w:t>
      </w:r>
      <w:r w:rsidRPr="00B82614">
        <w:rPr>
          <w:rFonts w:ascii="Calibri" w:hAnsi="Calibri" w:cs="Calibri"/>
          <w:spacing w:val="56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students</w:t>
      </w:r>
      <w:r w:rsidRPr="00B82614">
        <w:rPr>
          <w:rFonts w:ascii="Calibri" w:hAnsi="Calibri" w:cs="Calibri"/>
          <w:spacing w:val="58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 xml:space="preserve">in </w:t>
      </w:r>
      <w:r w:rsidRPr="00B82614">
        <w:rPr>
          <w:rFonts w:ascii="Calibri" w:hAnsi="Calibri" w:cs="Calibri"/>
          <w:spacing w:val="-57"/>
          <w:sz w:val="24"/>
          <w:szCs w:val="24"/>
        </w:rPr>
        <w:t xml:space="preserve">  </w:t>
      </w:r>
      <w:r w:rsidRPr="00B82614">
        <w:rPr>
          <w:rFonts w:ascii="Calibri" w:hAnsi="Calibri" w:cs="Calibri"/>
          <w:sz w:val="24"/>
          <w:szCs w:val="24"/>
        </w:rPr>
        <w:t>Minna,</w:t>
      </w:r>
      <w:r w:rsidRPr="00B82614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2017</w:t>
      </w:r>
    </w:p>
    <w:p w:rsidR="009A1389" w:rsidRPr="00B82614" w:rsidRDefault="009A1389" w:rsidP="00B82614">
      <w:pPr>
        <w:pStyle w:val="ListParagraph"/>
        <w:widowControl w:val="0"/>
        <w:numPr>
          <w:ilvl w:val="0"/>
          <w:numId w:val="17"/>
        </w:numPr>
        <w:tabs>
          <w:tab w:val="left" w:pos="847"/>
          <w:tab w:val="left" w:pos="848"/>
        </w:tabs>
        <w:autoSpaceDE w:val="0"/>
        <w:autoSpaceDN w:val="0"/>
        <w:spacing w:before="3" w:line="259" w:lineRule="auto"/>
        <w:ind w:right="106"/>
        <w:contextualSpacing w:val="0"/>
        <w:jc w:val="both"/>
        <w:rPr>
          <w:rFonts w:ascii="Calibri" w:hAnsi="Calibri" w:cs="Calibri"/>
          <w:sz w:val="24"/>
          <w:szCs w:val="24"/>
        </w:rPr>
      </w:pPr>
      <w:proofErr w:type="gramStart"/>
      <w:r w:rsidRPr="00B82614">
        <w:rPr>
          <w:rFonts w:ascii="Calibri" w:hAnsi="Calibri" w:cs="Calibri"/>
          <w:sz w:val="24"/>
          <w:szCs w:val="24"/>
        </w:rPr>
        <w:t>Led</w:t>
      </w:r>
      <w:r w:rsidRPr="00B82614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team</w:t>
      </w:r>
      <w:r w:rsidRPr="00B82614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of</w:t>
      </w:r>
      <w:r w:rsidRPr="00B82614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corps</w:t>
      </w:r>
      <w:r w:rsidRPr="00B82614">
        <w:rPr>
          <w:rFonts w:ascii="Calibri" w:hAnsi="Calibri" w:cs="Calibri"/>
          <w:spacing w:val="47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members</w:t>
      </w:r>
      <w:r w:rsidRPr="00B82614">
        <w:rPr>
          <w:rFonts w:ascii="Calibri" w:hAnsi="Calibri" w:cs="Calibri"/>
          <w:spacing w:val="49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that</w:t>
      </w:r>
      <w:r w:rsidRPr="00B82614">
        <w:rPr>
          <w:rFonts w:ascii="Calibri" w:hAnsi="Calibri" w:cs="Calibri"/>
          <w:spacing w:val="48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renovated part of the admin block for the Niger State Government.</w:t>
      </w:r>
      <w:proofErr w:type="gramEnd"/>
    </w:p>
    <w:p w:rsidR="009A1389" w:rsidRPr="00B82614" w:rsidRDefault="009A1389" w:rsidP="00B82614">
      <w:pPr>
        <w:pStyle w:val="ListParagraph"/>
        <w:widowControl w:val="0"/>
        <w:numPr>
          <w:ilvl w:val="0"/>
          <w:numId w:val="17"/>
        </w:numPr>
        <w:tabs>
          <w:tab w:val="left" w:pos="847"/>
          <w:tab w:val="left" w:pos="848"/>
        </w:tabs>
        <w:autoSpaceDE w:val="0"/>
        <w:autoSpaceDN w:val="0"/>
        <w:spacing w:before="3" w:line="261" w:lineRule="auto"/>
        <w:ind w:right="107"/>
        <w:contextualSpacing w:val="0"/>
        <w:jc w:val="both"/>
        <w:rPr>
          <w:rFonts w:ascii="Calibri" w:hAnsi="Calibri" w:cs="Calibri"/>
          <w:sz w:val="24"/>
          <w:szCs w:val="24"/>
        </w:rPr>
      </w:pPr>
      <w:r w:rsidRPr="00B82614">
        <w:rPr>
          <w:rFonts w:ascii="Calibri" w:hAnsi="Calibri" w:cs="Calibri"/>
          <w:sz w:val="24"/>
          <w:szCs w:val="24"/>
        </w:rPr>
        <w:t>Won</w:t>
      </w:r>
      <w:r w:rsidRPr="00B82614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the</w:t>
      </w:r>
      <w:r w:rsidRPr="00B82614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5</w:t>
      </w:r>
      <w:r w:rsidRPr="00B82614">
        <w:rPr>
          <w:rFonts w:ascii="Calibri" w:hAnsi="Calibri" w:cs="Calibri"/>
          <w:sz w:val="24"/>
          <w:szCs w:val="24"/>
          <w:vertAlign w:val="superscript"/>
        </w:rPr>
        <w:t>th</w:t>
      </w:r>
      <w:r w:rsidRPr="00B82614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edition</w:t>
      </w:r>
      <w:r w:rsidRPr="00B82614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of</w:t>
      </w:r>
      <w:r w:rsidRPr="00B82614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the</w:t>
      </w:r>
      <w:r w:rsidRPr="00B82614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National</w:t>
      </w:r>
      <w:r w:rsidRPr="00B82614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Reading</w:t>
      </w:r>
      <w:r w:rsidRPr="00B82614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Competition</w:t>
      </w:r>
      <w:r w:rsidRPr="00B82614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organized</w:t>
      </w:r>
      <w:r w:rsidRPr="00B82614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by</w:t>
      </w:r>
      <w:r w:rsidRPr="00B82614">
        <w:rPr>
          <w:rFonts w:ascii="Calibri" w:hAnsi="Calibri" w:cs="Calibri"/>
          <w:spacing w:val="6"/>
          <w:sz w:val="24"/>
          <w:szCs w:val="24"/>
        </w:rPr>
        <w:t xml:space="preserve"> </w:t>
      </w:r>
      <w:proofErr w:type="gramStart"/>
      <w:r w:rsidRPr="00B82614">
        <w:rPr>
          <w:rFonts w:ascii="Calibri" w:hAnsi="Calibri" w:cs="Calibri"/>
          <w:sz w:val="24"/>
          <w:szCs w:val="24"/>
        </w:rPr>
        <w:t xml:space="preserve">the </w:t>
      </w:r>
      <w:r w:rsidRPr="00B82614">
        <w:rPr>
          <w:rFonts w:ascii="Calibri" w:hAnsi="Calibri" w:cs="Calibri"/>
          <w:spacing w:val="-57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Nigerian</w:t>
      </w:r>
      <w:proofErr w:type="gramEnd"/>
      <w:r w:rsidRPr="00B82614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Breweries</w:t>
      </w:r>
      <w:r w:rsidRPr="00B82614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Plc.</w:t>
      </w:r>
    </w:p>
    <w:p w:rsidR="009A1389" w:rsidRPr="00B82614" w:rsidRDefault="009A1389" w:rsidP="00B82614">
      <w:pPr>
        <w:pStyle w:val="ListParagraph"/>
        <w:widowControl w:val="0"/>
        <w:numPr>
          <w:ilvl w:val="0"/>
          <w:numId w:val="17"/>
        </w:numPr>
        <w:tabs>
          <w:tab w:val="left" w:pos="847"/>
          <w:tab w:val="left" w:pos="848"/>
        </w:tabs>
        <w:autoSpaceDE w:val="0"/>
        <w:autoSpaceDN w:val="0"/>
        <w:spacing w:before="3" w:line="261" w:lineRule="auto"/>
        <w:ind w:right="105"/>
        <w:contextualSpacing w:val="0"/>
        <w:jc w:val="both"/>
        <w:rPr>
          <w:rFonts w:ascii="Calibri" w:hAnsi="Calibri" w:cs="Calibri"/>
          <w:sz w:val="24"/>
          <w:szCs w:val="24"/>
        </w:rPr>
      </w:pPr>
      <w:proofErr w:type="gramStart"/>
      <w:r w:rsidRPr="00B82614">
        <w:rPr>
          <w:rFonts w:ascii="Calibri" w:hAnsi="Calibri" w:cs="Calibri"/>
          <w:sz w:val="24"/>
          <w:szCs w:val="24"/>
        </w:rPr>
        <w:t>Won</w:t>
      </w:r>
      <w:r w:rsidRPr="00B82614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the</w:t>
      </w:r>
      <w:r w:rsidRPr="00B82614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2009</w:t>
      </w:r>
      <w:r w:rsidRPr="00B82614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edition</w:t>
      </w:r>
      <w:r w:rsidRPr="00B82614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of</w:t>
      </w:r>
      <w:r w:rsidRPr="00B82614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the</w:t>
      </w:r>
      <w:r w:rsidRPr="00B82614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school's</w:t>
      </w:r>
      <w:r w:rsidRPr="00B82614">
        <w:rPr>
          <w:rFonts w:ascii="Calibri" w:hAnsi="Calibri" w:cs="Calibri"/>
          <w:spacing w:val="41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competition</w:t>
      </w:r>
      <w:r w:rsidRPr="00B82614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organized</w:t>
      </w:r>
      <w:r w:rsidRPr="00B82614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by</w:t>
      </w:r>
      <w:r w:rsidRPr="00B82614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the</w:t>
      </w:r>
      <w:r w:rsidRPr="00B82614">
        <w:rPr>
          <w:rFonts w:ascii="Calibri" w:hAnsi="Calibri" w:cs="Calibri"/>
          <w:spacing w:val="42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 xml:space="preserve">NAFDAC </w:t>
      </w:r>
      <w:r w:rsidRPr="00B82614">
        <w:rPr>
          <w:rFonts w:ascii="Calibri" w:hAnsi="Calibri" w:cs="Calibri"/>
          <w:spacing w:val="-57"/>
          <w:sz w:val="24"/>
          <w:szCs w:val="24"/>
        </w:rPr>
        <w:t xml:space="preserve">  </w:t>
      </w:r>
      <w:r w:rsidRPr="00B82614">
        <w:rPr>
          <w:rFonts w:ascii="Calibri" w:hAnsi="Calibri" w:cs="Calibri"/>
          <w:sz w:val="24"/>
          <w:szCs w:val="24"/>
        </w:rPr>
        <w:t>Consumer</w:t>
      </w:r>
      <w:r w:rsidRPr="00B82614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Safety</w:t>
      </w:r>
      <w:r w:rsidRPr="00B82614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Club</w:t>
      </w:r>
      <w:r w:rsidRPr="00B82614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(junior</w:t>
      </w:r>
      <w:r w:rsidRPr="00B82614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B82614">
        <w:rPr>
          <w:rFonts w:ascii="Calibri" w:hAnsi="Calibri" w:cs="Calibri"/>
          <w:sz w:val="24"/>
          <w:szCs w:val="24"/>
        </w:rPr>
        <w:t>Category).</w:t>
      </w:r>
      <w:proofErr w:type="gramEnd"/>
    </w:p>
    <w:p w:rsidR="009A1389" w:rsidRPr="00B82614" w:rsidRDefault="009A1389" w:rsidP="00B82614">
      <w:pPr>
        <w:numPr>
          <w:ilvl w:val="0"/>
          <w:numId w:val="17"/>
        </w:numPr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 w:rsidRPr="00B82614">
        <w:rPr>
          <w:rFonts w:ascii="Calibri" w:hAnsi="Calibri" w:cs="Calibri"/>
          <w:sz w:val="24"/>
          <w:szCs w:val="24"/>
        </w:rPr>
        <w:t xml:space="preserve">Won the Award of Excellence for my role in organizing community-based agricultural programs for secondary schools via the NYSC-CDS program in Niger State </w:t>
      </w:r>
      <w:r w:rsidRPr="00B82614">
        <w:rPr>
          <w:rFonts w:ascii="Calibri" w:hAnsi="Calibri" w:cs="Calibri"/>
          <w:sz w:val="24"/>
          <w:szCs w:val="24"/>
        </w:rPr>
        <w:tab/>
        <w:t>(2017)</w:t>
      </w:r>
    </w:p>
    <w:p w:rsidR="009A1389" w:rsidRPr="00B82614" w:rsidRDefault="009A1389" w:rsidP="00B82614">
      <w:pPr>
        <w:numPr>
          <w:ilvl w:val="0"/>
          <w:numId w:val="17"/>
        </w:numPr>
        <w:spacing w:after="200" w:line="276" w:lineRule="auto"/>
        <w:jc w:val="both"/>
        <w:rPr>
          <w:rFonts w:ascii="Calibri" w:hAnsi="Calibri" w:cs="Calibri"/>
          <w:sz w:val="24"/>
          <w:szCs w:val="24"/>
        </w:rPr>
        <w:sectPr w:rsidR="009A1389" w:rsidRPr="00B82614" w:rsidSect="005F6518">
          <w:pgSz w:w="11910" w:h="16840"/>
          <w:pgMar w:top="567" w:right="567" w:bottom="567" w:left="567" w:header="720" w:footer="720" w:gutter="0"/>
          <w:cols w:space="720"/>
        </w:sectPr>
      </w:pPr>
      <w:r w:rsidRPr="00B82614">
        <w:rPr>
          <w:rFonts w:ascii="Calibri" w:hAnsi="Calibri" w:cs="Calibri"/>
          <w:sz w:val="24"/>
          <w:szCs w:val="24"/>
        </w:rPr>
        <w:t xml:space="preserve">Volunteered as IT support for The </w:t>
      </w:r>
      <w:proofErr w:type="spellStart"/>
      <w:r w:rsidRPr="00B82614">
        <w:rPr>
          <w:rFonts w:ascii="Calibri" w:hAnsi="Calibri" w:cs="Calibri"/>
          <w:sz w:val="24"/>
          <w:szCs w:val="24"/>
        </w:rPr>
        <w:t>Ije</w:t>
      </w:r>
      <w:proofErr w:type="spellEnd"/>
      <w:r w:rsidRPr="00B82614">
        <w:rPr>
          <w:rFonts w:ascii="Calibri" w:hAnsi="Calibri" w:cs="Calibri"/>
          <w:sz w:val="24"/>
          <w:szCs w:val="24"/>
        </w:rPr>
        <w:t xml:space="preserve"> Awele Foundation (A Cancer Awareness Organization</w:t>
      </w:r>
      <w:r w:rsidRPr="00B82614">
        <w:rPr>
          <w:rFonts w:ascii="Calibri" w:hAnsi="Calibri" w:cs="Calibri"/>
          <w:sz w:val="24"/>
          <w:szCs w:val="24"/>
        </w:rPr>
        <w:t>)</w:t>
      </w:r>
    </w:p>
    <w:p w:rsidR="00B51D1B" w:rsidRPr="00B82614" w:rsidRDefault="00B51D1B" w:rsidP="00B82614">
      <w:pPr>
        <w:jc w:val="both"/>
        <w:rPr>
          <w:rFonts w:ascii="Calibri" w:hAnsi="Calibri" w:cs="Calibri"/>
        </w:rPr>
      </w:pPr>
    </w:p>
    <w:sectPr w:rsidR="00B51D1B" w:rsidRPr="00B82614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F3C" w:rsidRDefault="00E32F3C" w:rsidP="0068194B">
      <w:r>
        <w:separator/>
      </w:r>
    </w:p>
    <w:p w:rsidR="00E32F3C" w:rsidRDefault="00E32F3C"/>
    <w:p w:rsidR="00E32F3C" w:rsidRDefault="00E32F3C"/>
  </w:endnote>
  <w:endnote w:type="continuationSeparator" w:id="0">
    <w:p w:rsidR="00E32F3C" w:rsidRDefault="00E32F3C" w:rsidP="0068194B">
      <w:r>
        <w:continuationSeparator/>
      </w:r>
    </w:p>
    <w:p w:rsidR="00E32F3C" w:rsidRDefault="00E32F3C"/>
    <w:p w:rsidR="00E32F3C" w:rsidRDefault="00E32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A64" w:rsidRDefault="00030A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3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F3C" w:rsidRDefault="00E32F3C" w:rsidP="0068194B">
      <w:r>
        <w:separator/>
      </w:r>
    </w:p>
    <w:p w:rsidR="00E32F3C" w:rsidRDefault="00E32F3C"/>
    <w:p w:rsidR="00E32F3C" w:rsidRDefault="00E32F3C"/>
  </w:footnote>
  <w:footnote w:type="continuationSeparator" w:id="0">
    <w:p w:rsidR="00E32F3C" w:rsidRDefault="00E32F3C" w:rsidP="0068194B">
      <w:r>
        <w:continuationSeparator/>
      </w:r>
    </w:p>
    <w:p w:rsidR="00E32F3C" w:rsidRDefault="00E32F3C"/>
    <w:p w:rsidR="00E32F3C" w:rsidRDefault="00E32F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A64" w:rsidRPr="004E01EB" w:rsidRDefault="00030A6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3D47E6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8B4297"/>
    <w:multiLevelType w:val="hybridMultilevel"/>
    <w:tmpl w:val="79D8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A3D1B"/>
    <w:multiLevelType w:val="hybridMultilevel"/>
    <w:tmpl w:val="D500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73A37"/>
    <w:multiLevelType w:val="hybridMultilevel"/>
    <w:tmpl w:val="BBB0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337CE"/>
    <w:multiLevelType w:val="hybridMultilevel"/>
    <w:tmpl w:val="46A8FBC6"/>
    <w:lvl w:ilvl="0" w:tplc="61380D44">
      <w:numFmt w:val="bullet"/>
      <w:lvlText w:val=""/>
      <w:lvlJc w:val="left"/>
      <w:pPr>
        <w:ind w:left="847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35C8A846">
      <w:numFmt w:val="bullet"/>
      <w:lvlText w:val="•"/>
      <w:lvlJc w:val="left"/>
      <w:pPr>
        <w:ind w:left="1636" w:hanging="339"/>
      </w:pPr>
      <w:rPr>
        <w:rFonts w:hint="default"/>
        <w:lang w:val="en-US" w:eastAsia="en-US" w:bidi="ar-SA"/>
      </w:rPr>
    </w:lvl>
    <w:lvl w:ilvl="2" w:tplc="F46C67EA">
      <w:numFmt w:val="bullet"/>
      <w:lvlText w:val="•"/>
      <w:lvlJc w:val="left"/>
      <w:pPr>
        <w:ind w:left="2433" w:hanging="339"/>
      </w:pPr>
      <w:rPr>
        <w:rFonts w:hint="default"/>
        <w:lang w:val="en-US" w:eastAsia="en-US" w:bidi="ar-SA"/>
      </w:rPr>
    </w:lvl>
    <w:lvl w:ilvl="3" w:tplc="0B480F34">
      <w:numFmt w:val="bullet"/>
      <w:lvlText w:val="•"/>
      <w:lvlJc w:val="left"/>
      <w:pPr>
        <w:ind w:left="3229" w:hanging="339"/>
      </w:pPr>
      <w:rPr>
        <w:rFonts w:hint="default"/>
        <w:lang w:val="en-US" w:eastAsia="en-US" w:bidi="ar-SA"/>
      </w:rPr>
    </w:lvl>
    <w:lvl w:ilvl="4" w:tplc="AD089DEE">
      <w:numFmt w:val="bullet"/>
      <w:lvlText w:val="•"/>
      <w:lvlJc w:val="left"/>
      <w:pPr>
        <w:ind w:left="4026" w:hanging="339"/>
      </w:pPr>
      <w:rPr>
        <w:rFonts w:hint="default"/>
        <w:lang w:val="en-US" w:eastAsia="en-US" w:bidi="ar-SA"/>
      </w:rPr>
    </w:lvl>
    <w:lvl w:ilvl="5" w:tplc="272E6F4C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6" w:tplc="4CF48BFC">
      <w:numFmt w:val="bullet"/>
      <w:lvlText w:val="•"/>
      <w:lvlJc w:val="left"/>
      <w:pPr>
        <w:ind w:left="5619" w:hanging="339"/>
      </w:pPr>
      <w:rPr>
        <w:rFonts w:hint="default"/>
        <w:lang w:val="en-US" w:eastAsia="en-US" w:bidi="ar-SA"/>
      </w:rPr>
    </w:lvl>
    <w:lvl w:ilvl="7" w:tplc="E3F26786">
      <w:numFmt w:val="bullet"/>
      <w:lvlText w:val="•"/>
      <w:lvlJc w:val="left"/>
      <w:pPr>
        <w:ind w:left="6415" w:hanging="339"/>
      </w:pPr>
      <w:rPr>
        <w:rFonts w:hint="default"/>
        <w:lang w:val="en-US" w:eastAsia="en-US" w:bidi="ar-SA"/>
      </w:rPr>
    </w:lvl>
    <w:lvl w:ilvl="8" w:tplc="0C42A97C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7EF6727B"/>
    <w:multiLevelType w:val="hybridMultilevel"/>
    <w:tmpl w:val="56BE2A10"/>
    <w:lvl w:ilvl="0" w:tplc="3572BCDE">
      <w:numFmt w:val="bullet"/>
      <w:lvlText w:val=""/>
      <w:lvlJc w:val="left"/>
      <w:pPr>
        <w:ind w:left="847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07DA8FD6">
      <w:numFmt w:val="bullet"/>
      <w:lvlText w:val="•"/>
      <w:lvlJc w:val="left"/>
      <w:pPr>
        <w:ind w:left="1636" w:hanging="339"/>
      </w:pPr>
      <w:rPr>
        <w:rFonts w:hint="default"/>
        <w:lang w:val="en-US" w:eastAsia="en-US" w:bidi="ar-SA"/>
      </w:rPr>
    </w:lvl>
    <w:lvl w:ilvl="2" w:tplc="98627A36">
      <w:numFmt w:val="bullet"/>
      <w:lvlText w:val="•"/>
      <w:lvlJc w:val="left"/>
      <w:pPr>
        <w:ind w:left="2433" w:hanging="339"/>
      </w:pPr>
      <w:rPr>
        <w:rFonts w:hint="default"/>
        <w:lang w:val="en-US" w:eastAsia="en-US" w:bidi="ar-SA"/>
      </w:rPr>
    </w:lvl>
    <w:lvl w:ilvl="3" w:tplc="F168B9E6">
      <w:numFmt w:val="bullet"/>
      <w:lvlText w:val="•"/>
      <w:lvlJc w:val="left"/>
      <w:pPr>
        <w:ind w:left="3229" w:hanging="339"/>
      </w:pPr>
      <w:rPr>
        <w:rFonts w:hint="default"/>
        <w:lang w:val="en-US" w:eastAsia="en-US" w:bidi="ar-SA"/>
      </w:rPr>
    </w:lvl>
    <w:lvl w:ilvl="4" w:tplc="33141424">
      <w:numFmt w:val="bullet"/>
      <w:lvlText w:val="•"/>
      <w:lvlJc w:val="left"/>
      <w:pPr>
        <w:ind w:left="4026" w:hanging="339"/>
      </w:pPr>
      <w:rPr>
        <w:rFonts w:hint="default"/>
        <w:lang w:val="en-US" w:eastAsia="en-US" w:bidi="ar-SA"/>
      </w:rPr>
    </w:lvl>
    <w:lvl w:ilvl="5" w:tplc="04F8DA5A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6" w:tplc="71902320">
      <w:numFmt w:val="bullet"/>
      <w:lvlText w:val="•"/>
      <w:lvlJc w:val="left"/>
      <w:pPr>
        <w:ind w:left="5619" w:hanging="339"/>
      </w:pPr>
      <w:rPr>
        <w:rFonts w:hint="default"/>
        <w:lang w:val="en-US" w:eastAsia="en-US" w:bidi="ar-SA"/>
      </w:rPr>
    </w:lvl>
    <w:lvl w:ilvl="7" w:tplc="F37A4594">
      <w:numFmt w:val="bullet"/>
      <w:lvlText w:val="•"/>
      <w:lvlJc w:val="left"/>
      <w:pPr>
        <w:ind w:left="6415" w:hanging="339"/>
      </w:pPr>
      <w:rPr>
        <w:rFonts w:hint="default"/>
        <w:lang w:val="en-US" w:eastAsia="en-US" w:bidi="ar-SA"/>
      </w:rPr>
    </w:lvl>
    <w:lvl w:ilvl="8" w:tplc="B79C8F2A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NTK1MDC0tDQEUko6SsGpxcWZ+XkgBYa1AGzjruYsAAAA"/>
  </w:docVars>
  <w:rsids>
    <w:rsidRoot w:val="00030A64"/>
    <w:rsid w:val="000001EF"/>
    <w:rsid w:val="00007322"/>
    <w:rsid w:val="00007728"/>
    <w:rsid w:val="00024584"/>
    <w:rsid w:val="00024730"/>
    <w:rsid w:val="00030A64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2B5C"/>
    <w:rsid w:val="0079206B"/>
    <w:rsid w:val="00796076"/>
    <w:rsid w:val="007C0566"/>
    <w:rsid w:val="007C606B"/>
    <w:rsid w:val="007E6A61"/>
    <w:rsid w:val="00801140"/>
    <w:rsid w:val="00803404"/>
    <w:rsid w:val="008330DC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389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2614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2F3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CCCDB-CB52-485B-84C2-D554DA5D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fontstyle01">
    <w:name w:val="fontstyle01"/>
    <w:basedOn w:val="DefaultParagraphFont"/>
    <w:rsid w:val="00B8261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.AIGB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BE2515B27C416E919523BEE8B1E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D9FD-F052-4FE2-99F1-743D11A5D578}"/>
      </w:docPartPr>
      <w:docPartBody>
        <w:p w:rsidR="00000000" w:rsidRDefault="00334377">
          <w:pPr>
            <w:pStyle w:val="7FBE2515B27C416E919523BEE8B1E698"/>
          </w:pPr>
          <w:r w:rsidRPr="00CF1A49">
            <w:t>·</w:t>
          </w:r>
        </w:p>
      </w:docPartBody>
    </w:docPart>
    <w:docPart>
      <w:docPartPr>
        <w:name w:val="92A59720CCEF4FC9B03138F042FB6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8041-CE6F-4897-9B43-865103D36C28}"/>
      </w:docPartPr>
      <w:docPartBody>
        <w:p w:rsidR="00000000" w:rsidRDefault="00334377">
          <w:pPr>
            <w:pStyle w:val="92A59720CCEF4FC9B03138F042FB6ED2"/>
          </w:pPr>
          <w:r w:rsidRPr="00CF1A49">
            <w:t>Email</w:t>
          </w:r>
        </w:p>
      </w:docPartBody>
    </w:docPart>
    <w:docPart>
      <w:docPartPr>
        <w:name w:val="C20CB5DD4DB342FDA59E07D6EDBBD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19E49-AC58-4303-8B67-CDC21ACA6CA8}"/>
      </w:docPartPr>
      <w:docPartBody>
        <w:p w:rsidR="00000000" w:rsidRDefault="00334377">
          <w:pPr>
            <w:pStyle w:val="C20CB5DD4DB342FDA59E07D6EDBBDBD8"/>
          </w:pPr>
          <w:r w:rsidRPr="00CF1A49">
            <w:t>LinkedIn Profile</w:t>
          </w:r>
        </w:p>
      </w:docPartBody>
    </w:docPart>
    <w:docPart>
      <w:docPartPr>
        <w:name w:val="6F4F1901CE954374887F2D1976D76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B1617-61AD-4839-8357-2319524A99AB}"/>
      </w:docPartPr>
      <w:docPartBody>
        <w:p w:rsidR="00000000" w:rsidRDefault="00334377">
          <w:pPr>
            <w:pStyle w:val="6F4F1901CE954374887F2D1976D76F8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93"/>
    <w:rsid w:val="00334377"/>
    <w:rsid w:val="007D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8FB3B068943EDB6A733ECA2A44FBB">
    <w:name w:val="4888FB3B068943EDB6A733ECA2A44FB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EC7D405F8784370AE79F8DB7A1AB8A5">
    <w:name w:val="2EC7D405F8784370AE79F8DB7A1AB8A5"/>
  </w:style>
  <w:style w:type="paragraph" w:customStyle="1" w:styleId="5C69F651DF8C4BC5B4FB41F9BE703CEB">
    <w:name w:val="5C69F651DF8C4BC5B4FB41F9BE703CEB"/>
  </w:style>
  <w:style w:type="paragraph" w:customStyle="1" w:styleId="7FBE2515B27C416E919523BEE8B1E698">
    <w:name w:val="7FBE2515B27C416E919523BEE8B1E698"/>
  </w:style>
  <w:style w:type="paragraph" w:customStyle="1" w:styleId="B78A13E3805B46EBBD9C32DC7D30C158">
    <w:name w:val="B78A13E3805B46EBBD9C32DC7D30C158"/>
  </w:style>
  <w:style w:type="paragraph" w:customStyle="1" w:styleId="92A59720CCEF4FC9B03138F042FB6ED2">
    <w:name w:val="92A59720CCEF4FC9B03138F042FB6ED2"/>
  </w:style>
  <w:style w:type="paragraph" w:customStyle="1" w:styleId="458066FAA77449289FC076558D5FD10C">
    <w:name w:val="458066FAA77449289FC076558D5FD10C"/>
  </w:style>
  <w:style w:type="paragraph" w:customStyle="1" w:styleId="C20CB5DD4DB342FDA59E07D6EDBBDBD8">
    <w:name w:val="C20CB5DD4DB342FDA59E07D6EDBBDBD8"/>
  </w:style>
  <w:style w:type="paragraph" w:customStyle="1" w:styleId="9C49FA047ECC405CA172C76D7AA6E8BB">
    <w:name w:val="9C49FA047ECC405CA172C76D7AA6E8BB"/>
  </w:style>
  <w:style w:type="paragraph" w:customStyle="1" w:styleId="F761C0B03A8C4873ADF70F678CD06264">
    <w:name w:val="F761C0B03A8C4873ADF70F678CD06264"/>
  </w:style>
  <w:style w:type="paragraph" w:customStyle="1" w:styleId="732F4CF9E03E46039B8B5CDCB7E19FD2">
    <w:name w:val="732F4CF9E03E46039B8B5CDCB7E19FD2"/>
  </w:style>
  <w:style w:type="paragraph" w:customStyle="1" w:styleId="A0AEAC0BE4744CB280776CA64FCCE525">
    <w:name w:val="A0AEAC0BE4744CB280776CA64FCCE525"/>
  </w:style>
  <w:style w:type="paragraph" w:customStyle="1" w:styleId="CDD827E5ECA64515A6623690CC869DD9">
    <w:name w:val="CDD827E5ECA64515A6623690CC869DD9"/>
  </w:style>
  <w:style w:type="paragraph" w:customStyle="1" w:styleId="B7514A711389436AAFBE34163F2DEBC7">
    <w:name w:val="B7514A711389436AAFBE34163F2DEBC7"/>
  </w:style>
  <w:style w:type="paragraph" w:customStyle="1" w:styleId="DEFEBC12F0DA4BFE87FBEA72695620C9">
    <w:name w:val="DEFEBC12F0DA4BFE87FBEA72695620C9"/>
  </w:style>
  <w:style w:type="character" w:styleId="SubtleReference">
    <w:name w:val="Subtle Reference"/>
    <w:basedOn w:val="DefaultParagraphFont"/>
    <w:uiPriority w:val="10"/>
    <w:qFormat/>
    <w:rsid w:val="007D4193"/>
    <w:rPr>
      <w:b/>
      <w:caps w:val="0"/>
      <w:smallCaps/>
      <w:color w:val="595959" w:themeColor="text1" w:themeTint="A6"/>
    </w:rPr>
  </w:style>
  <w:style w:type="paragraph" w:customStyle="1" w:styleId="A9447D34A80B4051AA3BDE60015E64D3">
    <w:name w:val="A9447D34A80B4051AA3BDE60015E64D3"/>
  </w:style>
  <w:style w:type="paragraph" w:customStyle="1" w:styleId="BB171B6AB934458EA69324620ACA4583">
    <w:name w:val="BB171B6AB934458EA69324620ACA4583"/>
  </w:style>
  <w:style w:type="paragraph" w:customStyle="1" w:styleId="D0FF0A16026B4797938D94B0FE9A3DCA">
    <w:name w:val="D0FF0A16026B4797938D94B0FE9A3DCA"/>
  </w:style>
  <w:style w:type="paragraph" w:customStyle="1" w:styleId="4216BEA1E0A741C5B0113001F7040F0C">
    <w:name w:val="4216BEA1E0A741C5B0113001F7040F0C"/>
  </w:style>
  <w:style w:type="paragraph" w:customStyle="1" w:styleId="0C9B267395264BE884A5E983C132EBF2">
    <w:name w:val="0C9B267395264BE884A5E983C132EBF2"/>
  </w:style>
  <w:style w:type="paragraph" w:customStyle="1" w:styleId="AEE089EC95344FDBB89158333BEE206D">
    <w:name w:val="AEE089EC95344FDBB89158333BEE206D"/>
  </w:style>
  <w:style w:type="paragraph" w:customStyle="1" w:styleId="2E7389431BC7492EA829AD94218DD4EE">
    <w:name w:val="2E7389431BC7492EA829AD94218DD4EE"/>
  </w:style>
  <w:style w:type="paragraph" w:customStyle="1" w:styleId="DD2B273E0350400DA4857A3B5BA434C3">
    <w:name w:val="DD2B273E0350400DA4857A3B5BA434C3"/>
  </w:style>
  <w:style w:type="paragraph" w:customStyle="1" w:styleId="7495B4DCC1D1429FA28E3D7F899C3D25">
    <w:name w:val="7495B4DCC1D1429FA28E3D7F899C3D25"/>
  </w:style>
  <w:style w:type="paragraph" w:customStyle="1" w:styleId="AF46D2747B1D4B8EB075DBBE06B08962">
    <w:name w:val="AF46D2747B1D4B8EB075DBBE06B08962"/>
  </w:style>
  <w:style w:type="paragraph" w:customStyle="1" w:styleId="3AC261A677FC42C6BC7B16A4DDF9698A">
    <w:name w:val="3AC261A677FC42C6BC7B16A4DDF9698A"/>
  </w:style>
  <w:style w:type="paragraph" w:customStyle="1" w:styleId="9579BF92ABD74AB0BECDEFA2CD5832CA">
    <w:name w:val="9579BF92ABD74AB0BECDEFA2CD5832CA"/>
  </w:style>
  <w:style w:type="paragraph" w:customStyle="1" w:styleId="A0A8EBAB47C04C7C95FB67109AB3D28F">
    <w:name w:val="A0A8EBAB47C04C7C95FB67109AB3D28F"/>
  </w:style>
  <w:style w:type="paragraph" w:customStyle="1" w:styleId="4FD87805A8CC4DA6AB38A48DDF02327B">
    <w:name w:val="4FD87805A8CC4DA6AB38A48DDF02327B"/>
  </w:style>
  <w:style w:type="paragraph" w:customStyle="1" w:styleId="76B0C87042544E739240580F9A5D31C9">
    <w:name w:val="76B0C87042544E739240580F9A5D31C9"/>
  </w:style>
  <w:style w:type="paragraph" w:customStyle="1" w:styleId="96F08AABD5534730A4463E381784C2F1">
    <w:name w:val="96F08AABD5534730A4463E381784C2F1"/>
  </w:style>
  <w:style w:type="paragraph" w:customStyle="1" w:styleId="3DCDF43FD9714394A2F133046127A270">
    <w:name w:val="3DCDF43FD9714394A2F133046127A270"/>
  </w:style>
  <w:style w:type="paragraph" w:customStyle="1" w:styleId="80A6D83740FE4A9189403FBE660BDFBA">
    <w:name w:val="80A6D83740FE4A9189403FBE660BDFBA"/>
  </w:style>
  <w:style w:type="paragraph" w:customStyle="1" w:styleId="6F4F1901CE954374887F2D1976D76F84">
    <w:name w:val="6F4F1901CE954374887F2D1976D76F84"/>
  </w:style>
  <w:style w:type="paragraph" w:customStyle="1" w:styleId="9DC236690AE74D9B8702CBFBC924406F">
    <w:name w:val="9DC236690AE74D9B8702CBFBC924406F"/>
  </w:style>
  <w:style w:type="paragraph" w:customStyle="1" w:styleId="6BE3A546B9224040B359C23F3814304C">
    <w:name w:val="6BE3A546B9224040B359C23F3814304C"/>
  </w:style>
  <w:style w:type="paragraph" w:customStyle="1" w:styleId="BA724B2F9CDE45C6BCE7F86B17469C22">
    <w:name w:val="BA724B2F9CDE45C6BCE7F86B17469C22"/>
  </w:style>
  <w:style w:type="paragraph" w:customStyle="1" w:styleId="EFE6936C413A4CD7839369204CC18F43">
    <w:name w:val="EFE6936C413A4CD7839369204CC18F43"/>
  </w:style>
  <w:style w:type="paragraph" w:customStyle="1" w:styleId="FC34644DFD064689B4BA1DB1C4C1DB18">
    <w:name w:val="FC34644DFD064689B4BA1DB1C4C1DB18"/>
  </w:style>
  <w:style w:type="paragraph" w:customStyle="1" w:styleId="0409E3671CF6458A9D63BD73BF568D84">
    <w:name w:val="0409E3671CF6458A9D63BD73BF568D84"/>
  </w:style>
  <w:style w:type="paragraph" w:customStyle="1" w:styleId="B4C4523625E04CC981991FF303968194">
    <w:name w:val="B4C4523625E04CC981991FF303968194"/>
  </w:style>
  <w:style w:type="paragraph" w:customStyle="1" w:styleId="EA58315BFAA040D589F5B58C9DF9545A">
    <w:name w:val="EA58315BFAA040D589F5B58C9DF9545A"/>
    <w:rsid w:val="007D4193"/>
  </w:style>
  <w:style w:type="paragraph" w:customStyle="1" w:styleId="57FAA3B618A04431932AB80C3AEB4B46">
    <w:name w:val="57FAA3B618A04431932AB80C3AEB4B46"/>
    <w:rsid w:val="007D4193"/>
  </w:style>
  <w:style w:type="paragraph" w:customStyle="1" w:styleId="2C35BAD31B0C4B1688D19130149ADAE4">
    <w:name w:val="2C35BAD31B0C4B1688D19130149ADAE4"/>
    <w:rsid w:val="007D4193"/>
  </w:style>
  <w:style w:type="paragraph" w:customStyle="1" w:styleId="CB94BE78DC66426C88577329592A9B9F">
    <w:name w:val="CB94BE78DC66426C88577329592A9B9F"/>
    <w:rsid w:val="007D4193"/>
  </w:style>
  <w:style w:type="paragraph" w:customStyle="1" w:styleId="34CEFE708C7D4FBF985A9D271F5C161A">
    <w:name w:val="34CEFE708C7D4FBF985A9D271F5C161A"/>
    <w:rsid w:val="007D4193"/>
  </w:style>
  <w:style w:type="paragraph" w:customStyle="1" w:styleId="588DC50AF2844DCCA444E7D5881CD40C">
    <w:name w:val="588DC50AF2844DCCA444E7D5881CD40C"/>
    <w:rsid w:val="007D4193"/>
  </w:style>
  <w:style w:type="paragraph" w:customStyle="1" w:styleId="AE4052CF45434BE9A80B239C115352A4">
    <w:name w:val="AE4052CF45434BE9A80B239C115352A4"/>
    <w:rsid w:val="007D4193"/>
  </w:style>
  <w:style w:type="paragraph" w:customStyle="1" w:styleId="8434492050F84EA1AF4833854F79C86B">
    <w:name w:val="8434492050F84EA1AF4833854F79C86B"/>
    <w:rsid w:val="007D4193"/>
  </w:style>
  <w:style w:type="paragraph" w:customStyle="1" w:styleId="E8D2AB996B724E4991AD29C2EB9B7A46">
    <w:name w:val="E8D2AB996B724E4991AD29C2EB9B7A46"/>
    <w:rsid w:val="007D4193"/>
  </w:style>
  <w:style w:type="paragraph" w:customStyle="1" w:styleId="EF94166F57174319BDC9217DA0F5A835">
    <w:name w:val="EF94166F57174319BDC9217DA0F5A835"/>
    <w:rsid w:val="007D4193"/>
  </w:style>
  <w:style w:type="paragraph" w:customStyle="1" w:styleId="34F5C0C64DA546218DDA1308909DCF11">
    <w:name w:val="34F5C0C64DA546218DDA1308909DCF11"/>
    <w:rsid w:val="007D4193"/>
  </w:style>
  <w:style w:type="paragraph" w:customStyle="1" w:styleId="3FDD746F50024DF1A0FF32D78569A2CB">
    <w:name w:val="3FDD746F50024DF1A0FF32D78569A2CB"/>
    <w:rsid w:val="007D4193"/>
  </w:style>
  <w:style w:type="paragraph" w:customStyle="1" w:styleId="08AECB48276B470F8D117566D0C5869E">
    <w:name w:val="08AECB48276B470F8D117566D0C5869E"/>
    <w:rsid w:val="007D4193"/>
  </w:style>
  <w:style w:type="paragraph" w:customStyle="1" w:styleId="9291960022EB48DA8EB1D0A6BF263F21">
    <w:name w:val="9291960022EB48DA8EB1D0A6BF263F21"/>
    <w:rsid w:val="007D4193"/>
  </w:style>
  <w:style w:type="paragraph" w:customStyle="1" w:styleId="6ED1C8B425C34EBEA1571EA1E8783B39">
    <w:name w:val="6ED1C8B425C34EBEA1571EA1E8783B39"/>
    <w:rsid w:val="007D4193"/>
  </w:style>
  <w:style w:type="paragraph" w:customStyle="1" w:styleId="51A5E3C016C142EF97A59F7E3381EA62">
    <w:name w:val="51A5E3C016C142EF97A59F7E3381EA62"/>
    <w:rsid w:val="007D4193"/>
  </w:style>
  <w:style w:type="paragraph" w:customStyle="1" w:styleId="6BFFF7B9AF78412C8049743823D547A6">
    <w:name w:val="6BFFF7B9AF78412C8049743823D547A6"/>
    <w:rsid w:val="007D4193"/>
  </w:style>
  <w:style w:type="paragraph" w:customStyle="1" w:styleId="FE16522BFE2946D5946F2051EEB15268">
    <w:name w:val="FE16522BFE2946D5946F2051EEB15268"/>
    <w:rsid w:val="007D4193"/>
  </w:style>
  <w:style w:type="paragraph" w:customStyle="1" w:styleId="E1F607E5BCD24B5FA0101D08559EFD79">
    <w:name w:val="E1F607E5BCD24B5FA0101D08559EFD79"/>
    <w:rsid w:val="007D4193"/>
  </w:style>
  <w:style w:type="paragraph" w:customStyle="1" w:styleId="EDBCAC32F9A1474BB87C46208E283DD6">
    <w:name w:val="EDBCAC32F9A1474BB87C46208E283DD6"/>
    <w:rsid w:val="007D4193"/>
  </w:style>
  <w:style w:type="paragraph" w:customStyle="1" w:styleId="0F1A21F7769D441DBE087D6A58C25D4D">
    <w:name w:val="0F1A21F7769D441DBE087D6A58C25D4D"/>
    <w:rsid w:val="007D4193"/>
  </w:style>
  <w:style w:type="paragraph" w:customStyle="1" w:styleId="52F9AB5839AE444782045A39E32BC07C">
    <w:name w:val="52F9AB5839AE444782045A39E32BC07C"/>
    <w:rsid w:val="007D4193"/>
  </w:style>
  <w:style w:type="paragraph" w:customStyle="1" w:styleId="B599F003BD894A818490B9800BC50C74">
    <w:name w:val="B599F003BD894A818490B9800BC50C74"/>
    <w:rsid w:val="007D4193"/>
  </w:style>
  <w:style w:type="paragraph" w:customStyle="1" w:styleId="D79FDF884D1342E188216D85D33FDA4C">
    <w:name w:val="D79FDF884D1342E188216D85D33FDA4C"/>
    <w:rsid w:val="007D4193"/>
  </w:style>
  <w:style w:type="paragraph" w:customStyle="1" w:styleId="172EFE65980042C5B12BCB9F2850678D">
    <w:name w:val="172EFE65980042C5B12BCB9F2850678D"/>
    <w:rsid w:val="007D4193"/>
  </w:style>
  <w:style w:type="paragraph" w:customStyle="1" w:styleId="C494398D2A754626AD0AB68C3E069E8C">
    <w:name w:val="C494398D2A754626AD0AB68C3E069E8C"/>
    <w:rsid w:val="007D4193"/>
  </w:style>
  <w:style w:type="paragraph" w:customStyle="1" w:styleId="932439622D6340DAA3F1D881A4E377CB">
    <w:name w:val="932439622D6340DAA3F1D881A4E377CB"/>
    <w:rsid w:val="007D4193"/>
  </w:style>
  <w:style w:type="paragraph" w:customStyle="1" w:styleId="A8659EBB8AC64315BCEB33979DD961B3">
    <w:name w:val="A8659EBB8AC64315BCEB33979DD961B3"/>
    <w:rsid w:val="007D4193"/>
  </w:style>
  <w:style w:type="paragraph" w:customStyle="1" w:styleId="0FEB8E8C65474D92BBDE95CEA0498A16">
    <w:name w:val="0FEB8E8C65474D92BBDE95CEA0498A16"/>
    <w:rsid w:val="007D4193"/>
  </w:style>
  <w:style w:type="paragraph" w:customStyle="1" w:styleId="32A96321C78D43DAA87F467A559C2E3B">
    <w:name w:val="32A96321C78D43DAA87F467A559C2E3B"/>
    <w:rsid w:val="007D4193"/>
  </w:style>
  <w:style w:type="paragraph" w:customStyle="1" w:styleId="8DAA9B37A80241DA859DAFB7832AA4C4">
    <w:name w:val="8DAA9B37A80241DA859DAFB7832AA4C4"/>
    <w:rsid w:val="007D4193"/>
  </w:style>
  <w:style w:type="paragraph" w:customStyle="1" w:styleId="F460B6ACC97749B9AEF1D30E51A1A4B4">
    <w:name w:val="F460B6ACC97749B9AEF1D30E51A1A4B4"/>
    <w:rsid w:val="007D4193"/>
  </w:style>
  <w:style w:type="paragraph" w:customStyle="1" w:styleId="11FE7E04FA424EB6989B63BC1027BA96">
    <w:name w:val="11FE7E04FA424EB6989B63BC1027BA96"/>
    <w:rsid w:val="007D4193"/>
  </w:style>
  <w:style w:type="paragraph" w:customStyle="1" w:styleId="D5C500C91C484B70BC0B4188AD542724">
    <w:name w:val="D5C500C91C484B70BC0B4188AD542724"/>
    <w:rsid w:val="007D4193"/>
  </w:style>
  <w:style w:type="paragraph" w:customStyle="1" w:styleId="6774DA9F1277434BA025C41B4C80A783">
    <w:name w:val="6774DA9F1277434BA025C41B4C80A783"/>
    <w:rsid w:val="007D4193"/>
  </w:style>
  <w:style w:type="paragraph" w:customStyle="1" w:styleId="D2CC54B1EE314C958302DD1B13E4D46D">
    <w:name w:val="D2CC54B1EE314C958302DD1B13E4D46D"/>
    <w:rsid w:val="007D4193"/>
  </w:style>
  <w:style w:type="paragraph" w:customStyle="1" w:styleId="7A1C3CC311FA4F8BB250DA491CFDAFDA">
    <w:name w:val="7A1C3CC311FA4F8BB250DA491CFDAFDA"/>
    <w:rsid w:val="007D4193"/>
  </w:style>
  <w:style w:type="paragraph" w:customStyle="1" w:styleId="9C43E110545E4FE2BE25E166CA47A53B">
    <w:name w:val="9C43E110545E4FE2BE25E166CA47A53B"/>
    <w:rsid w:val="007D4193"/>
  </w:style>
  <w:style w:type="paragraph" w:customStyle="1" w:styleId="FD089736C93A44FC8D442920A8D45870">
    <w:name w:val="FD089736C93A44FC8D442920A8D45870"/>
    <w:rsid w:val="007D4193"/>
  </w:style>
  <w:style w:type="paragraph" w:customStyle="1" w:styleId="593A4CC98DE94928AA9FE712A2A8CBD6">
    <w:name w:val="593A4CC98DE94928AA9FE712A2A8CBD6"/>
    <w:rsid w:val="007D4193"/>
  </w:style>
  <w:style w:type="paragraph" w:customStyle="1" w:styleId="BE23661E4E7A4EC7AA494569B2714BF6">
    <w:name w:val="BE23661E4E7A4EC7AA494569B2714BF6"/>
    <w:rsid w:val="007D4193"/>
  </w:style>
  <w:style w:type="paragraph" w:customStyle="1" w:styleId="8EFC2F7F18AE407AAA6FE5D6A1C6A24A">
    <w:name w:val="8EFC2F7F18AE407AAA6FE5D6A1C6A24A"/>
    <w:rsid w:val="007D4193"/>
  </w:style>
  <w:style w:type="paragraph" w:customStyle="1" w:styleId="E8A96BDCFBFF4712808A665795BE92CD">
    <w:name w:val="E8A96BDCFBFF4712808A665795BE92CD"/>
    <w:rsid w:val="007D4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353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MR.AIGBE</dc:creator>
  <cp:keywords/>
  <dc:description/>
  <cp:lastModifiedBy>Microsoft account</cp:lastModifiedBy>
  <cp:revision>5</cp:revision>
  <dcterms:created xsi:type="dcterms:W3CDTF">2022-09-14T18:09:00Z</dcterms:created>
  <dcterms:modified xsi:type="dcterms:W3CDTF">2022-09-15T00:58:00Z</dcterms:modified>
  <cp:category/>
</cp:coreProperties>
</file>